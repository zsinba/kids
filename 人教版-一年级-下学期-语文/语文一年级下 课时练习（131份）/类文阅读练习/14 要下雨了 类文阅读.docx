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动物气象员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快下雨了，钻在水里的泥鳅闷得上蹿下跳。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下雨了，癞蛤蟆最好笑，爬出来把虫子吃掉。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雨停了，侦查蜂回来报告，花蕊里有水珠，采蜜还早。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天晴了，燕子飞得那么轻巧，蚂蚁出洞来把食物找。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1.短文中描写了哪些气象员？用“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2.读短文，连一连。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快下雨了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蚂蚁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报告采蜜还早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下雨了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泥鳅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找食物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雨停了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癞蛤蟆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上蹿下跳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天晴了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侦查蜂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吃虫子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3.你还知道哪些动物会预报天气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泥鳅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癞蛤蟆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侦查蜂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燕子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蚂蚁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243840</wp:posOffset>
                </wp:positionV>
                <wp:extent cx="514350" cy="752475"/>
                <wp:effectExtent l="3810" t="2540" r="15240" b="698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3.15pt;margin-top:19.2pt;height:59.25pt;width:40.5pt;z-index:251677696;mso-width-relative:page;mso-height-relative:page;" filled="f" stroked="t" coordsize="21600,21600" o:gfxdata="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Hftjk2gAAAAoBAAAPAAAAAAAA&#10;AAEAIAAAACIAAABkcnMvZG93bnJldi54bWxQSwECFAAUAAAACACHTuJAxkMuWdcBAABzAwAADgAA&#10;AAAAAAABACAAAAAp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704850" cy="333375"/>
                <wp:effectExtent l="1905" t="4445" r="9525" b="127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pt;margin-top:12.5pt;height:26.25pt;width:55.5pt;z-index:251679744;mso-width-relative:page;mso-height-relative:page;" filled="f" stroked="t" coordsize="21600,21600" o:gfxdata="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yTv89oAAAAJAQAADwAAAAAAAAABACAAAAAi&#10;AAAAZHJzL2Rvd25yZXYueG1sUEsBAhQAFAAAAAgAh07iQOMLwhfPAQAAaQMAAA4AAAAAAAAAAQAg&#10;AAAAKQ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203200</wp:posOffset>
                </wp:positionV>
                <wp:extent cx="762000" cy="400050"/>
                <wp:effectExtent l="1905" t="4445" r="13335" b="69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3pt;margin-top:16pt;height:31.5pt;width:60pt;z-index:251672576;mso-width-relative:page;mso-height-relative:page;" filled="f" stroked="t" coordsize="21600,21600" o:gfxdata="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l1tr9cAAAAIAQAADwAAAAAAAAABACAAAAAi&#10;AAAAZHJzL2Rvd25yZXYueG1sUEsBAhQAFAAAAAgAh07iQANDRPvSAQAAaQMAAA4AAAAAAAAAAQAg&#10;AAAAJ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264795</wp:posOffset>
                </wp:positionV>
                <wp:extent cx="647700" cy="752475"/>
                <wp:effectExtent l="3810" t="3175" r="3810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.25pt;margin-top:20.85pt;height:59.25pt;width:51pt;z-index:251678720;mso-width-relative:page;mso-height-relative:page;" filled="f" stroked="t" coordsize="21600,21600" o:gfxdata="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fNMJNkAAAAJAQAADwAAAAAA&#10;AAABACAAAAAiAAAAZHJzL2Rvd25yZXYueG1sUEsBAhQAFAAAAAgAh07iQFeCd2vZAQAAcw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快下雨了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蚂蚁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报告采蜜还早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128905</wp:posOffset>
                </wp:positionV>
                <wp:extent cx="828675" cy="352425"/>
                <wp:effectExtent l="1905" t="4445" r="7620" b="88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pt;margin-top:10.15pt;height:27.75pt;width:65.25pt;z-index:251673600;mso-width-relative:page;mso-height-relative:page;" filled="f" stroked="t" coordsize="21600,21600" o:gfxdata="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2grO2QAAAAkBAAAPAAAAAAAAAAEAIAAA&#10;ACIAAABkcnMvZG93bnJldi54bWxQSwECFAAUAAAACACHTuJAqvY7m9IBAABp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186690</wp:posOffset>
                </wp:positionV>
                <wp:extent cx="895350" cy="285750"/>
                <wp:effectExtent l="1270" t="4445" r="2540" b="146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25pt;margin-top:14.7pt;height:22.5pt;width:70.5pt;z-index:251674624;mso-width-relative:page;mso-height-relative:page;" filled="f" stroked="t" coordsize="21600,21600" o:gfxdata="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Gnc72AAAAAgBAAAPAAAAAAAAAAEAIAAAACIA&#10;AABkcnMvZG93bnJldi54bWxQSwECFAAUAAAACACHTuJAtY3YuNABAABp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下雨了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泥鳅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找食物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189230</wp:posOffset>
                </wp:positionV>
                <wp:extent cx="514350" cy="247650"/>
                <wp:effectExtent l="1905" t="4445" r="17145" b="698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55pt;margin-top:14.9pt;height:19.5pt;width:40.5pt;z-index:251675648;mso-width-relative:page;mso-height-relative:page;" filled="f" stroked="t" coordsize="21600,21600" o:gfxdata="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hQZfNoAAAAJAQAADwAAAAAAAAABACAA&#10;AAAiAAAAZHJzL2Rvd25yZXYueG1sUEsBAhQAFAAAAAgAh07iQJGrkVfSAQAAa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216535</wp:posOffset>
                </wp:positionV>
                <wp:extent cx="723900" cy="247650"/>
                <wp:effectExtent l="1270" t="4445" r="6350" b="69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pt;margin-top:17.05pt;height:19.5pt;width:57pt;z-index:251676672;mso-width-relative:page;mso-height-relative:page;" filled="f" stroked="t" coordsize="21600,21600" o:gfxdata="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ApTsN2AAAAAgBAAAPAAAAAAAAAAEAIAAA&#10;ACIAAABkcnMvZG93bnJldi54bWxQSwECFAAUAAAACACHTuJAVgUwh9MBAABpAwAADgAAAAAAAAAB&#10;ACAAAAAn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雨停了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癞蛤蟆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上蹿下跳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天晴了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侦查蜂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吃虫子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3.示例：下雨前，蜻蜓低飞。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夏天的公园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夏天到了，公园里（吵闹  热闹）起来了。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蔷薇架下，蜘蛛阿姨忙着结网，她一边结网一边说：“我要赶快结一张网，捕捉害虫需要它！”小蜜蜂（跑来跑去  飞来飞去），她说：“我要去（采  摘）花蜜，今天多多酿蜜糖！”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夏天的天气说变就变，大雨说下就下！小蜜蜂藏在了花瓣下，蜘蛛阿姨的网也破了，她只好停在一边。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雨很快就停了，蜘蛛阿姨重新织网：“网破了没关系，结网工作要做到底！”小蜜蜂也从花瓣下飞出来了：“下大雨没关系，雨停继续采花蜜！”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很快，蜘蛛阿姨的网结好了，小蜜蜂也采满花蜜回家了！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1.用“\”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去括号里不恰当的词语。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2.夏天，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GB"/>
        </w:rPr>
        <w:t>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）在公园里采花蜜，蜘蛛阿姨在公园里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（干什么）。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3.模仿写句子。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蜘蛛阿姨一边结网一边说话。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一边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一边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4.蜘蛛阿姨和小蜜蜂的事情都做完了吗？用“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”画出相同的语句。</w:t>
      </w:r>
    </w:p>
    <w:p>
      <w:pPr>
        <w:keepNext w:val="0"/>
        <w:keepLines w:val="0"/>
        <w:pageBreakBefore w:val="0"/>
        <w:widowControl w:val="0"/>
        <w:tabs>
          <w:tab w:val="left" w:pos="10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5.你喜欢蜘蛛阿姨和小蜜蜂吗？为什么？</w:t>
      </w:r>
    </w:p>
    <w:p>
      <w:pPr>
        <w:keepNext w:val="0"/>
        <w:keepLines w:val="0"/>
        <w:pageBreakBefore w:val="0"/>
        <w:widowControl w:val="0"/>
        <w:tabs>
          <w:tab w:val="left" w:pos="10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画去：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吵闹  跑来跑去  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 xml:space="preserve">2.小蜜蜂  结网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3.示例：妈妈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打扫卫生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听音乐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蜘蛛阿姨的网结好了，小蜜蜂也采满花蜜回家了！</w:t>
      </w:r>
    </w:p>
    <w:p>
      <w:pPr>
        <w:keepNext w:val="0"/>
        <w:keepLines w:val="0"/>
        <w:pageBreakBefore w:val="0"/>
        <w:widowControl w:val="0"/>
        <w:tabs>
          <w:tab w:val="left" w:pos="10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5.</w:t>
      </w:r>
      <w:r>
        <w:rPr>
          <w:rFonts w:hint="eastAsia" w:asciiTheme="minorEastAsia" w:hAnsiTheme="minorEastAsia" w:cstheme="minorEastAsia"/>
          <w:sz w:val="24"/>
          <w:szCs w:val="24"/>
          <w:lang w:val="en-GB" w:eastAsia="zh-CN"/>
        </w:rPr>
        <w:t>示例：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我喜欢蜘蛛阿姨和小蜜蜂，他们做事有头有尾，有恒心。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14A28"/>
    <w:rsid w:val="07EB28B6"/>
    <w:rsid w:val="1CC14A28"/>
    <w:rsid w:val="304A24E5"/>
    <w:rsid w:val="524F1BD6"/>
    <w:rsid w:val="548043E3"/>
    <w:rsid w:val="5C146944"/>
    <w:rsid w:val="5E1F0ECA"/>
    <w:rsid w:val="6D535020"/>
    <w:rsid w:val="7BB64F79"/>
    <w:rsid w:val="7E1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2018-10-23T02:34:00Z</dcterms:created>
  <dc:creator>蓝莓</dc:creator>
  <cp:lastModifiedBy>蓝莓</cp:lastModifiedBy>
  <dcterms:modified xsi:type="dcterms:W3CDTF">2018-10-24T02:50:29Z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