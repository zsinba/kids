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center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爱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祖</w:t>
      </w: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/>
          <w:sz w:val="28"/>
          <w:szCs w:val="28"/>
        </w:rPr>
        <w:t>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我们爱祖国。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小白鹅说：“祖国有清清的小河。”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小山羊说：“祖国有长满青草的山坡。”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小燕子说：“祖国有温暖的泥窝。”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小蜜蜂说：“祖国有甜甜的花朵。”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小朋友说：“祖国地大物博，我们过着快乐幸福的生活。”</w:t>
      </w:r>
      <w:r>
        <w:rPr>
          <w:rFonts w:hint="eastAsia" w:ascii="宋体" w:hAnsi="宋体" w:eastAsia="宋体" w:cs="宋体"/>
          <w:sz w:val="24"/>
          <w:szCs w:val="24"/>
          <w:lang w:val="en-GB"/>
        </w:rPr>
        <w:t>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1.在（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）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里</w:t>
      </w:r>
      <w:r>
        <w:rPr>
          <w:rFonts w:hint="eastAsia" w:asciiTheme="minorEastAsia" w:hAnsiTheme="minorEastAsia"/>
          <w:sz w:val="24"/>
          <w:szCs w:val="24"/>
          <w:lang w:val="en-GB"/>
        </w:rPr>
        <w:t>填上合适的词语。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   ）的小河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（        ）的花朵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（        ）的泥窝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>（        ）的祖国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2.儿歌中有个词语是说祖国土地广大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、</w:t>
      </w:r>
      <w:r>
        <w:rPr>
          <w:rFonts w:hint="eastAsia" w:asciiTheme="minorEastAsia" w:hAnsiTheme="minorEastAsia"/>
          <w:sz w:val="24"/>
          <w:szCs w:val="24"/>
          <w:lang w:val="en-GB"/>
        </w:rPr>
        <w:t>物产丰富，这个词语是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3.仿写句子。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b/>
          <w:sz w:val="28"/>
          <w:szCs w:val="28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说：“祖国有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b/>
          <w:sz w:val="28"/>
          <w:szCs w:val="28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说：“祖国有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4.祖国地大物博，有许多名胜古迹，你知道哪些名胜古迹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呢</w:t>
      </w:r>
      <w:r>
        <w:rPr>
          <w:rFonts w:hint="eastAsia" w:asciiTheme="minorEastAsia" w:hAnsiTheme="minorEastAsia"/>
          <w:sz w:val="24"/>
          <w:szCs w:val="24"/>
          <w:lang w:val="en-GB"/>
        </w:rPr>
        <w:t>？快来写一写吧。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jc w:val="left"/>
        <w:textAlignment w:val="auto"/>
        <w:outlineLvl w:val="9"/>
        <w:rPr>
          <w:b/>
          <w:sz w:val="28"/>
          <w:szCs w:val="28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1.示例：清清  甜甜  温暖  伟大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2.地大物博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3.示例：小蚯蚓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黑黑的土地  花蝴蝶  艳丽的花丛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4.示例：北京故宫、长城；杭州西湖；安徽黄山等。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b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560" w:firstLineChars="200"/>
        <w:jc w:val="center"/>
        <w:textAlignment w:val="auto"/>
        <w:outlineLvl w:val="9"/>
        <w:rPr>
          <w:szCs w:val="21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</w:rPr>
        <w:t>小小的希望 </w:t>
      </w:r>
      <w:r>
        <w:rPr>
          <w:rFonts w:hint="eastAsia"/>
          <w:b/>
          <w:sz w:val="28"/>
          <w:szCs w:val="28"/>
        </w:rPr>
        <w:br w:type="textWrapping"/>
      </w:r>
      <w:r>
        <w:rPr>
          <w:rFonts w:hint="eastAsia"/>
          <w:b/>
          <w:sz w:val="28"/>
          <w:szCs w:val="28"/>
          <w:lang w:val="en-US" w:eastAsia="zh-CN"/>
        </w:rPr>
        <w:t xml:space="preserve">    </w:t>
      </w:r>
      <w:r>
        <w:rPr>
          <w:rFonts w:hint="eastAsia"/>
          <w:szCs w:val="21"/>
        </w:rPr>
        <w:t>金波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我有一个小小的希望。</w:t>
      </w:r>
      <w:r>
        <w:rPr>
          <w:rFonts w:hint="eastAsia" w:ascii="宋体" w:hAnsi="宋体" w:eastAsia="宋体" w:cs="宋体"/>
          <w:sz w:val="24"/>
          <w:szCs w:val="24"/>
          <w:lang w:val="en-GB"/>
        </w:rPr>
        <w:t>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="楷体" w:hAnsi="楷体" w:eastAsia="楷体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我真希望有那么一天：小鸟能听懂我的话，我也能讲小鸟的话。那样，我就可以告诉它们：不要往那边树林里飞，那边有个举着猎枪的人；也不要到这里来，这儿，张着捉鸟的网。</w:t>
      </w:r>
      <w:r>
        <w:rPr>
          <w:rFonts w:hint="eastAsia" w:ascii="宋体" w:hAnsi="宋体" w:eastAsia="宋体" w:cs="宋体"/>
          <w:sz w:val="24"/>
          <w:szCs w:val="24"/>
          <w:lang w:val="en-GB"/>
        </w:rPr>
        <w:t>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="楷体" w:hAnsi="楷体" w:eastAsia="楷体"/>
          <w:sz w:val="24"/>
          <w:szCs w:val="24"/>
          <w:lang w:val="en-GB"/>
        </w:rPr>
        <w:t>我要和小鸟一起飞到另一片树林里。我躺在林中的草地上，望着头顶上绿叶间的小鸟，我们用彼此都能听懂的话，交谈着春天、树林、花朵，还有越来越多的花园。</w:t>
      </w:r>
      <w:r>
        <w:rPr>
          <w:rFonts w:hint="eastAsia" w:asciiTheme="minorEastAsia" w:hAnsiTheme="minorEastAsia"/>
          <w:sz w:val="24"/>
          <w:szCs w:val="24"/>
          <w:lang w:val="en-GB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1.照样子，说一说。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越来越多         越来越多的花园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越来越高</w:t>
      </w:r>
      <w:r>
        <w:rPr>
          <w:rFonts w:hint="eastAsia" w:asciiTheme="minorEastAsia" w:hAnsiTheme="minorEastAsia"/>
          <w:sz w:val="24"/>
          <w:szCs w:val="24"/>
          <w:lang w:val="en-GB"/>
        </w:rPr>
        <w:tab/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   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越来越（     ）  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2.“我”想告诉小鸟什么呢？用“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”在短文中画出来。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hint="eastAsia" w:asciiTheme="minorEastAsia" w:hAnsiTheme="minorEastAsia" w:eastAsiaTheme="minorEastAsia"/>
          <w:sz w:val="24"/>
          <w:szCs w:val="24"/>
          <w:lang w:val="en-GB" w:eastAsia="zh-CN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3.“我”要和小鸟一起飞到另一片树林里，一起交谈（    ）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A.春天、草地、花朵和花园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B.春天、树林、花朵和花园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C.春天、绿叶、花朵和花园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4.你想对张着捕鸟网的人说些什么？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80" w:firstLineChars="200"/>
        <w:textAlignment w:val="auto"/>
        <w:outlineLvl w:val="9"/>
        <w:rPr>
          <w:rFonts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 xml:space="preserve">                                                            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eastAsia="zh-CN"/>
        </w:rPr>
        <w:t>参考答案：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 xml:space="preserve">1.越来越高的小树苗  大  越来越大的雨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2.</w:t>
      </w:r>
      <w:r>
        <w:rPr>
          <w:rFonts w:hint="eastAsia" w:asciiTheme="minorEastAsia" w:hAnsiTheme="minorEastAsia"/>
          <w:sz w:val="24"/>
          <w:szCs w:val="24"/>
          <w:u w:val="single"/>
          <w:lang w:val="en-GB"/>
        </w:rPr>
        <w:t>不要往那边树林里飞，那边有个举着猎枪的人；也不要到这里来，这儿，张着捉鸟的网。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3.B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sz w:val="24"/>
          <w:szCs w:val="24"/>
          <w:lang w:val="en-GB"/>
        </w:rPr>
      </w:pPr>
      <w:r>
        <w:rPr>
          <w:rFonts w:hint="eastAsia" w:asciiTheme="minorEastAsia" w:hAnsiTheme="minorEastAsia"/>
          <w:sz w:val="24"/>
          <w:szCs w:val="24"/>
          <w:lang w:val="en-GB"/>
        </w:rPr>
        <w:t>4.示例：鸟是人类的朋友，请爱护鸟，不要捕杀</w:t>
      </w:r>
      <w:r>
        <w:rPr>
          <w:rFonts w:hint="eastAsia" w:asciiTheme="minorEastAsia" w:hAnsiTheme="minorEastAsia"/>
          <w:sz w:val="24"/>
          <w:szCs w:val="24"/>
          <w:lang w:val="en-GB" w:eastAsia="zh-CN"/>
        </w:rPr>
        <w:t>它</w:t>
      </w:r>
      <w:r>
        <w:rPr>
          <w:rFonts w:hint="eastAsia" w:asciiTheme="minorEastAsia" w:hAnsiTheme="minorEastAsia"/>
          <w:sz w:val="24"/>
          <w:szCs w:val="24"/>
          <w:lang w:val="en-GB"/>
        </w:rPr>
        <w:t xml:space="preserve">们。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17451"/>
    <w:rsid w:val="01D46780"/>
    <w:rsid w:val="13491A31"/>
    <w:rsid w:val="175830D2"/>
    <w:rsid w:val="1E423DAC"/>
    <w:rsid w:val="205052F3"/>
    <w:rsid w:val="23E829A0"/>
    <w:rsid w:val="3CB94497"/>
    <w:rsid w:val="425335F6"/>
    <w:rsid w:val="45017451"/>
    <w:rsid w:val="4E494AEA"/>
    <w:rsid w:val="581140A2"/>
    <w:rsid w:val="5C8E27BD"/>
    <w:rsid w:val="63AE2916"/>
    <w:rsid w:val="656A7561"/>
    <w:rsid w:val="65BA0219"/>
    <w:rsid w:val="67C412DE"/>
    <w:rsid w:val="6D535020"/>
    <w:rsid w:val="6FCF5302"/>
    <w:rsid w:val="760A68AD"/>
    <w:rsid w:val="79187EDC"/>
    <w:rsid w:val="7B495C8A"/>
    <w:rsid w:val="7D631A58"/>
    <w:rsid w:val="7F99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2018-10-23T02:25:00Z</dcterms:created>
  <dc:creator>蓝莓</dc:creator>
  <cp:lastModifiedBy>蓝莓</cp:lastModifiedBy>
  <dcterms:modified xsi:type="dcterms:W3CDTF">2018-10-23T07:32:13Z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