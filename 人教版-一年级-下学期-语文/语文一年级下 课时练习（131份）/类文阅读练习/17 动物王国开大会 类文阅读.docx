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56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他们自己爬出来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雨停了，火红的太阳出来了。母鸡走到院子里，看见小土坑里积了一汪水。她走近一看，立刻高声叫起来：“不好了，一只母鸡掉到水里去了！”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小山羊连忙走过去，一看，水里没有母鸡，却有一只小山羊。他高声地叫起来：“不好了，一只小山羊掉进水里去了！”母鸡和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小</w:t>
      </w:r>
      <w:r>
        <w:rPr>
          <w:rFonts w:hint="eastAsia" w:ascii="楷体" w:hAnsi="楷体" w:eastAsia="楷体"/>
          <w:sz w:val="24"/>
          <w:szCs w:val="24"/>
          <w:lang w:val="en-GB"/>
        </w:rPr>
        <w:t>山羊十分着急，想找伙伴来帮忙。过了好久，才找到一只小鸭。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当他们再来到土坑前的时候，土坑里的水已经被太阳晒干了，土坑里什么也没有。小鸭说：“一定是他们自己爬出来了。”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1.短文一共有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个自然段。写了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、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、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/>
          <w:sz w:val="24"/>
          <w:szCs w:val="24"/>
          <w:lang w:val="en-GB"/>
        </w:rPr>
        <w:t>三个小动物。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2.“一只母鸡掉到水里去了！”这是谁发现的？（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4"/>
          <w:szCs w:val="24"/>
          <w:lang w:val="en-GB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 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小山羊 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小鸭  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3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母鸡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3.“一定是他们自己爬出来了。”这句话中的“他们”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指</w:t>
      </w:r>
      <w:r>
        <w:rPr>
          <w:rFonts w:hint="eastAsia" w:asciiTheme="minorEastAsia" w:hAnsiTheme="minorEastAsia"/>
          <w:sz w:val="24"/>
          <w:szCs w:val="24"/>
          <w:lang w:val="en-GB"/>
        </w:rPr>
        <w:t>谁？（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 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小山羊和小鸭 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小鸭和母鸡  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3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母鸡和小山羊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4.在正确的说法后面画“√”。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 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小土坑里什么也没有，是因为母鸡和小山羊自己爬出来了。（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母鸡看到水坑里有“母鸡”，其实是自己在水里的倒影。（     ）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3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土坑里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的</w:t>
      </w:r>
      <w:r>
        <w:rPr>
          <w:rFonts w:hint="eastAsia" w:asciiTheme="minorEastAsia" w:hAnsiTheme="minorEastAsia"/>
          <w:sz w:val="24"/>
          <w:szCs w:val="24"/>
          <w:lang w:val="en-GB"/>
        </w:rPr>
        <w:t>水被太阳晒蒸发了，母鸡和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小</w:t>
      </w:r>
      <w:r>
        <w:rPr>
          <w:rFonts w:hint="eastAsia" w:asciiTheme="minorEastAsia" w:hAnsiTheme="minorEastAsia"/>
          <w:sz w:val="24"/>
          <w:szCs w:val="24"/>
          <w:lang w:val="en-GB"/>
        </w:rPr>
        <w:t>山羊的倒影也就没了，并不是他们自己从水坑里爬了出来。（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1.3  母鸡  小山羊  小鸭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2.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56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三个小伙伴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小野猪、小象和小袋鼠一同上山栽树。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没有锄头挖树坑怎么办?小野猪说：“不要紧,不要紧,我有硬硬的嘴巴。”不一会儿,小野猪就用嘴巴拱出了一个树坑。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没有箩筐运肥料怎么办？小袋鼠说：“不要紧，不要紧，我有一个皮口袋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。</w:t>
      </w:r>
      <w:r>
        <w:rPr>
          <w:rFonts w:hint="eastAsia" w:ascii="楷体" w:hAnsi="楷体" w:eastAsia="楷体"/>
          <w:sz w:val="24"/>
          <w:szCs w:val="24"/>
          <w:lang w:val="en-GB"/>
        </w:rPr>
        <w:t>”不一会儿，小袋鼠就用皮口袋运来了一堆肥料。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三个小伙伴把小树栽进坑里，施上肥料，培上泥土。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没有水桶浇水怎么办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？</w:t>
      </w:r>
      <w:r>
        <w:rPr>
          <w:rFonts w:hint="eastAsia" w:ascii="楷体" w:hAnsi="楷体" w:eastAsia="楷体"/>
          <w:sz w:val="24"/>
          <w:szCs w:val="24"/>
          <w:lang w:val="en-GB"/>
        </w:rPr>
        <w:t>小象说：“不要紧，不要紧，我有长长的鼻子。”小象跑到小河边，用长鼻子吸足了水，把树坑浇得湿湿的。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小树栽好啦！三个小伙伴手拉着手，围着小树又跳又笑。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1.照样子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写词语。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又跳又笑    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2.在（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）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/>
          <w:sz w:val="24"/>
          <w:szCs w:val="24"/>
          <w:lang w:val="en-GB"/>
        </w:rPr>
        <w:t>填上合适的动词。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）树坑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（     ）肥料    （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）泥土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）小手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（     ）课文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>（     ）手工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3.读短文选一选，填一填。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小野猪用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/>
          <w:sz w:val="24"/>
          <w:szCs w:val="24"/>
          <w:lang w:val="en-GB"/>
        </w:rPr>
        <w:t>拱出树坑，小袋鼠用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运肥料，小象用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/>
          <w:sz w:val="24"/>
          <w:szCs w:val="24"/>
          <w:lang w:val="en-GB"/>
        </w:rPr>
        <w:t>给树浇水。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皮口袋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长鼻子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3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尖嘴巴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</w:t>
      </w:r>
      <w:r>
        <w:rPr>
          <w:rFonts w:asciiTheme="minorEastAsia" w:hAnsiTheme="minorEastAsia"/>
          <w:sz w:val="24"/>
          <w:szCs w:val="24"/>
          <w:lang w:val="en-GB"/>
        </w:rPr>
        <w:t>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用</w:t>
      </w:r>
      <w:r>
        <w:rPr>
          <w:rFonts w:hint="eastAsia" w:asciiTheme="minorEastAsia" w:hAnsiTheme="minorEastAsia"/>
          <w:sz w:val="24"/>
          <w:szCs w:val="24"/>
          <w:lang w:val="en-GB"/>
        </w:rPr>
        <w:t>一句话来夸夸三个小伙伴吧。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1.示例：高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大  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胖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2.挖  运  培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拉  读  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1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示例：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三个小伙伴团结合作，困难就被克服啦，佩服你们！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47CFF"/>
    <w:rsid w:val="00240668"/>
    <w:rsid w:val="05747CFF"/>
    <w:rsid w:val="144C4A84"/>
    <w:rsid w:val="14B14387"/>
    <w:rsid w:val="14DC31BE"/>
    <w:rsid w:val="2B2D7C3A"/>
    <w:rsid w:val="2CFD534A"/>
    <w:rsid w:val="3021134E"/>
    <w:rsid w:val="3F852A2E"/>
    <w:rsid w:val="5AE900CA"/>
    <w:rsid w:val="6D413193"/>
    <w:rsid w:val="6D535020"/>
    <w:rsid w:val="6DC45590"/>
    <w:rsid w:val="70A71E09"/>
    <w:rsid w:val="7601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2018-10-23T02:36:00Z</dcterms:created>
  <dc:creator>蓝莓</dc:creator>
  <cp:lastModifiedBy>蓝莓</cp:lastModifiedBy>
  <dcterms:modified xsi:type="dcterms:W3CDTF">2018-10-24T03:28:13Z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