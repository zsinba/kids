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小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闹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小闹钟想为朋友们做点事。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大清早，小闹钟来到猫头鹰的家。它看见地上放着一本翻开的日记，上面记着：“晚上我抓了三只老鼠，完成了任务。”“哦，猫头鹰晚上抓小偷，很辛苦，应该让它好好睡觉。”小闹钟离开了猫头鹰的家。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小闹钟走到小兔子的家，看见墙上贴着一张作息时间表，上面写着：“6点15分做早操。”小闹钟一瞧，小兔子已经在院子里做早操了，不用叫醒它了。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小闹钟走到小熊的家。小熊的桌子上有一张纸，上面写着一行大大的字：“我一定要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改</w:t>
      </w:r>
      <w:r>
        <w:rPr>
          <w:rFonts w:hint="eastAsia" w:ascii="楷体" w:hAnsi="楷体" w:eastAsia="楷体"/>
          <w:sz w:val="24"/>
          <w:szCs w:val="24"/>
          <w:lang w:val="en-GB"/>
        </w:rPr>
        <w:t>掉睡懒觉的坏习惯。”可是，小熊到现在还在呼呼睡觉。小闹钟就使劲闹起来：“滴铃铃，滴铃铃，该起床了！”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小熊爬起来，说：“谢谢你，小闹钟。”小闹钟说：“滴答，滴答，不谢，不谢！咱们是好朋友嘛。”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有了小闹钟，小熊再也不睡懒觉了。</w:t>
      </w:r>
      <w:r>
        <w:rPr>
          <w:rFonts w:hint="eastAsia"/>
          <w:sz w:val="24"/>
          <w:szCs w:val="24"/>
          <w:lang w:val="en-GB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1.小闹钟的朋友有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1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猫头鹰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小兔子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小狗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4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小熊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2.短文中有两个描写声音的词，用“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我还能再写两个和声音有关的词语：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3.小闹钟对小熊有什么帮助？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短文中找出来，用“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u w:val="wav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4.你喜欢小闹钟吗？你想对它说些什么？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u w:val="single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1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4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滴铃铃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滴答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哗啦  沙沙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>有了小闹钟，小熊再也不睡懒觉了。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楷体" w:hAnsi="楷体" w:eastAsia="楷体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我喜欢小闹钟。我想对小闹钟说：“小闹钟，你乐于助人的优秀品质值得我学习，我想和你交朋友。”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珍 惜 时 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在每一个早晨醒来，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都是新的一天。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像门前的小树一样，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都长大了一点点。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我知道昨天不会重来，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今天也只有一天。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每件事都要做得最好，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这才是珍惜时间。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让我们早早起床跑跑步，做做操；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让我们早早起床看看书，看看报，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做一个勤奋的好孩子，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健康成长在每一天。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跑跑          做做        看看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       书       报       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2.诗歌中说怎样才是珍惜时间呢？用“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”画出来。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这首诗歌告诉我们的道理是（    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我们每天都会长大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我们要珍惜时间，做一个身体健康、勤奋学习的好孩子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我们每天都要锻炼身体，才能身体棒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4.你知道有关珍惜时间的名言吗？写一写。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参考答案：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266065</wp:posOffset>
                </wp:positionV>
                <wp:extent cx="1260475" cy="394970"/>
                <wp:effectExtent l="1270" t="4445" r="3175" b="120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4995" y="6853555"/>
                          <a:ext cx="126047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15pt;margin-top:20.95pt;height:31.1pt;width:99.25pt;z-index:251660288;mso-width-relative:page;mso-height-relative:page;" filled="f" stroked="t" coordsize="21600,21600" o:gfxdata="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XsX&#10;NNgAAAAKAQAADwAAAAAAAAABACAAAAAiAAAAZHJzL2Rvd25yZXYueG1sUEsBAhQAFAAAAAgAh07i&#10;QGAxSMHpAQAAfg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273050</wp:posOffset>
                </wp:positionV>
                <wp:extent cx="1094740" cy="367030"/>
                <wp:effectExtent l="1270" t="4445" r="1651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58240" y="6860540"/>
                          <a:ext cx="109474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5pt;margin-top:21.5pt;height:28.9pt;width:86.2pt;z-index:251659264;mso-width-relative:page;mso-height-relative:page;" filled="f" stroked="t" coordsize="21600,21600" o:gfxdata="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gHTbdkA&#10;AAAJAQAADwAAAAAAAAABACAAAAAiAAAAZHJzL2Rvd25yZXYueG1sUEsBAhQAFAAAAAgAh07iQLR9&#10;UBblAQAAfg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266065</wp:posOffset>
                </wp:positionV>
                <wp:extent cx="1898015" cy="401955"/>
                <wp:effectExtent l="1270" t="4445" r="5715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3485" y="6853555"/>
                          <a:ext cx="1898015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85pt;margin-top:20.95pt;height:31.65pt;width:149.45pt;z-index:251658240;mso-width-relative:page;mso-height-relative:page;" filled="f" stroked="t" coordsize="21600,21600" o:gfxdata="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wOyM9kAAAAJAQAA&#10;DwAAAAAAAAABACAAAAAiAAAAZHJzL2Rvd25yZXYueG1sUEsBAhQAFAAAAAgAh07iQJs/marfAQAA&#10;dA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跑跑          做做        看看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55880</wp:posOffset>
                </wp:positionV>
                <wp:extent cx="539750" cy="353695"/>
                <wp:effectExtent l="2540" t="3810" r="635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8735" y="6922770"/>
                          <a:ext cx="539750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35pt;margin-top:4.4pt;height:27.85pt;width:42.5pt;z-index:251661312;mso-width-relative:page;mso-height-relative:page;" filled="f" stroked="t" coordsize="21600,21600" o:gfxdata="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b/niNgA&#10;AAAIAQAADwAAAAAAAAABACAAAAAiAAAAZHJzL2Rvd25yZXYueG1sUEsBAhQAFAAAAAgAh07iQB4H&#10;ixrmAQAAfQ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       书       报       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>每件事都要做得最好，这才是珍惜时间。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4.示例：一寸光阴一寸金，寸金难买寸光阴。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04B5A"/>
    <w:rsid w:val="01002C34"/>
    <w:rsid w:val="02A90AC1"/>
    <w:rsid w:val="190B0268"/>
    <w:rsid w:val="1A44250C"/>
    <w:rsid w:val="1CF14278"/>
    <w:rsid w:val="1EEF6A92"/>
    <w:rsid w:val="24BE3A0E"/>
    <w:rsid w:val="2A1B0286"/>
    <w:rsid w:val="363166F7"/>
    <w:rsid w:val="4DC7552C"/>
    <w:rsid w:val="54AE2EC5"/>
    <w:rsid w:val="61664446"/>
    <w:rsid w:val="64B11DFF"/>
    <w:rsid w:val="65383965"/>
    <w:rsid w:val="66375D2A"/>
    <w:rsid w:val="6A704B5A"/>
    <w:rsid w:val="6D535020"/>
    <w:rsid w:val="75261DFC"/>
    <w:rsid w:val="798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2018-10-23T02:35:00Z</dcterms:created>
  <dc:creator>蓝莓</dc:creator>
  <cp:lastModifiedBy>蓝莓</cp:lastModifiedBy>
  <dcterms:modified xsi:type="dcterms:W3CDTF">2018-10-24T08:08:07Z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