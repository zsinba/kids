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35"/>
        </w:tabs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粽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子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每年端午节，家家户户都要包粽子，吃粽子。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粽子的形状很特别，既不是方的，又不是圆的。你知道它包含几个顶角，几条棱，几个平面，几个三角形吗？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粽子用翠绿的箬叶包裹着雪白的糯米和鲜红的枣子。</w:t>
      </w:r>
      <w:r>
        <w:rPr>
          <w:rFonts w:hint="eastAsia" w:ascii="楷体" w:hAnsi="楷体" w:eastAsia="楷体"/>
          <w:sz w:val="24"/>
          <w:szCs w:val="24"/>
          <w:u w:val="single"/>
          <w:lang w:val="en-GB"/>
        </w:rPr>
        <w:t>煮熟以后，剥开墨绿色的箬叶，只见洁白的米团里仿佛嵌着几颗深红油亮的玛瑙，很是好看。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粽子的味道美极了。箬叶散发着清香，咬一口粽子，甜而不腻。它既是消暑开胃的美食，又是营养丰富的佳品。所以，大人小孩都喜欢吃。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1.在（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填上合适的词。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）的糯米     （     ）的枣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）的箬叶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2.每年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节要吃粽子。我知道吃粽子是为了纪念爱国主义诗人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”画出描写粽子味道的句子。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4.你知道下面的食品是什么节日吃的吗？在（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写一写。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月饼（     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汤圆（     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重阳糕（     ）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5.读短文中画“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”的句子，选一种你喜欢的食品向大家介绍一下，写出它的形状、颜色和味道</w:t>
      </w:r>
      <w:r>
        <w:rPr>
          <w:rFonts w:hint="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u w:val="single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  <w:u w:val="single"/>
          <w:lang w:val="en-GB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u w:val="single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u w:val="single"/>
          <w:lang w:val="en-GB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single"/>
          <w:lang w:val="en-GB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1.雪白  鲜红  翠绿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2.端午  屈原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>箬叶散发着清香，咬一口粽子，甜而不腻。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4.中秋节  元宵节  重阳节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提示：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注意句子通顺，介绍出你喜欢的食品的颜色、形状和味道。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元宵节寄语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圆圆的月儿高高挂，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我把美梦挂枝头。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庆完春节乐元宵。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快快乐乐每一天。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月儿，月儿，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可曾听见我的祝福？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星星，星星，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能否装满我的愿望？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1.填一填，画一画。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 圆圆）的月儿       （      ）的月儿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      ）的星星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113030</wp:posOffset>
                </wp:positionV>
                <wp:extent cx="1028700" cy="693420"/>
                <wp:effectExtent l="4445" t="4445" r="1841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75pt;margin-top:8.9pt;height:54.6pt;width:81pt;z-index:251661312;mso-width-relative:page;mso-height-relative:page;" fillcolor="#FFFFFF" filled="t" stroked="t" coordsize="21600,21600" o:gfxdata="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x2Sw01QAAAAkBAAAPAAAA&#10;AAAAAAEAIAAAACIAAABkcnMvZG93bnJldi54bWxQSwECFAAUAAAACACHTuJA+jxKZxgCAAAhBAAA&#10;DgAAAAAAAAABACAAAAAk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85090</wp:posOffset>
                </wp:positionV>
                <wp:extent cx="1028700" cy="693420"/>
                <wp:effectExtent l="4445" t="4445" r="1841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6.7pt;height:54.6pt;width:81pt;z-index:251659264;mso-width-relative:page;mso-height-relative:page;" fillcolor="#FFFFFF" filled="t" stroked="t" coordsize="21600,21600" o:gfxdata="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wXNFfXAAAACgEAAA8A&#10;AAAAAAAAAQAgAAAAIgAAAGRycy9kb3ducmV2LnhtbFBLAQIUABQAAAAIAIdO4kAEBcZWGAIAACEE&#10;AAAOAAAAAAAAAAEAIAAAACY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133350</wp:posOffset>
                </wp:positionV>
                <wp:extent cx="1028700" cy="693420"/>
                <wp:effectExtent l="4445" t="4445" r="18415" b="184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93420"/>
                          <a:chOff x="4860" y="9084"/>
                          <a:chExt cx="1620" cy="1092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60" y="9084"/>
                            <a:ext cx="162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40" y="9084"/>
                            <a:ext cx="1080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55pt;margin-top:10.5pt;height:54.6pt;width:81pt;z-index:251660288;mso-width-relative:page;mso-height-relative:page;" coordorigin="4860,9084" coordsize="1620,1092" o:gfxdata="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">
                <o:lock v:ext="edit" aspectratio="f"/>
                <v:rect id="Rectangle 4" o:spid="_x0000_s1026" o:spt="1" style="position:absolute;left:4860;top:9084;height:1092;width:1620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Picture 5" o:spid="_x0000_s1026" o:spt="75" type="#_x0000_t75" style="position:absolute;left:5040;top:9084;height:1065;width:1080;" filled="f" o:preferrelative="t" stroked="f" coordsize="21600,21600" o:gfxdata="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Axy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2.在这快乐的节日里，你想把美好的祝福送给谁？又有哪些美好的愿望呢？想一想，再写下来吧。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我把祝福送给</w:t>
      </w:r>
      <w:r>
        <w:rPr>
          <w:rFonts w:hint="eastAsia" w:ascii="宋体" w:hAnsi="宋体"/>
          <w:sz w:val="24"/>
          <w:u w:val="single"/>
        </w:rPr>
        <w:t xml:space="preserve">            </w:t>
      </w:r>
      <w:r>
        <w:rPr>
          <w:rFonts w:hint="eastAsia" w:ascii="宋体" w:hAnsi="宋体"/>
          <w:sz w:val="24"/>
        </w:rPr>
        <w:t>，我祝</w:t>
      </w:r>
      <w:r>
        <w:rPr>
          <w:rFonts w:hint="eastAsia" w:ascii="宋体" w:hAnsi="宋体"/>
          <w:sz w:val="24"/>
          <w:u w:val="single"/>
        </w:rPr>
        <w:t xml:space="preserve">                            </w:t>
      </w:r>
      <w:r>
        <w:rPr>
          <w:rFonts w:hint="eastAsia"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我的美好愿望是</w:t>
      </w:r>
      <w:r>
        <w:rPr>
          <w:rFonts w:hint="eastAsia" w:ascii="宋体" w:hAnsi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/>
          <w:sz w:val="24"/>
          <w:u w:val="none"/>
          <w:lang w:eastAsia="zh-CN"/>
        </w:rPr>
        <w:t>。</w:t>
      </w:r>
      <w:r>
        <w:rPr>
          <w:rFonts w:hint="eastAsia"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  <w:lang w:eastAsia="zh-CN"/>
        </w:rPr>
        <w:t>示例：</w:t>
      </w:r>
      <w:r>
        <w:rPr>
          <w:rFonts w:hint="eastAsia" w:ascii="宋体" w:hAnsi="宋体"/>
          <w:sz w:val="24"/>
        </w:rPr>
        <w:t>弯弯  闪闪</w:t>
      </w:r>
      <w:r>
        <w:rPr>
          <w:rFonts w:hint="eastAsia" w:ascii="宋体" w:hAnsi="宋体"/>
          <w:sz w:val="24"/>
          <w:lang w:val="en-US" w:eastAsia="zh-CN"/>
        </w:rPr>
        <w:t xml:space="preserve">  画图略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2.示例：老师  老师身体健康，工作顺利  </w:t>
      </w:r>
      <w:r>
        <w:rPr>
          <w:rFonts w:hint="eastAsia" w:ascii="宋体" w:hAnsi="宋体"/>
          <w:sz w:val="24"/>
          <w:lang w:eastAsia="zh-CN"/>
        </w:rPr>
        <w:t>提示：</w:t>
      </w:r>
      <w:r>
        <w:rPr>
          <w:rFonts w:hint="eastAsia" w:ascii="宋体" w:hAnsi="宋体"/>
          <w:sz w:val="24"/>
        </w:rPr>
        <w:t>写出自己的愿望即可。</w:t>
      </w:r>
    </w:p>
    <w:p>
      <w:pPr>
        <w:keepNext w:val="0"/>
        <w:keepLines w:val="0"/>
        <w:pageBreakBefore w:val="0"/>
        <w:widowControl w:val="0"/>
        <w:tabs>
          <w:tab w:val="left" w:pos="1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A61AC"/>
    <w:rsid w:val="0080236B"/>
    <w:rsid w:val="01F84D57"/>
    <w:rsid w:val="042D6FE8"/>
    <w:rsid w:val="0F89588B"/>
    <w:rsid w:val="110A61AC"/>
    <w:rsid w:val="2DC07AA4"/>
    <w:rsid w:val="347030A7"/>
    <w:rsid w:val="488102F2"/>
    <w:rsid w:val="4EB02292"/>
    <w:rsid w:val="54F85462"/>
    <w:rsid w:val="64AD5C9E"/>
    <w:rsid w:val="68970DE6"/>
    <w:rsid w:val="6D535020"/>
    <w:rsid w:val="72726C86"/>
    <w:rsid w:val="736E4A2F"/>
    <w:rsid w:val="74AB0DE3"/>
    <w:rsid w:val="789B45D4"/>
    <w:rsid w:val="7CC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2018-10-23T02:32:00Z</dcterms:created>
  <dc:creator>蓝莓</dc:creator>
  <cp:lastModifiedBy>蓝莓</cp:lastModifiedBy>
  <dcterms:modified xsi:type="dcterms:W3CDTF">2018-10-24T08:39:25Z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