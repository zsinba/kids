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会飞的星星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夜色中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走在回家的路上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几只流萤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忽前忽后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忽左忽右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伴着微弱的亮光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与我同行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遥望夜空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忽然觉得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那是会飞的星星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从遥远的地方过来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邀请我去它家做客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1.找出诗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歌</w:t>
      </w:r>
      <w:r>
        <w:rPr>
          <w:rFonts w:hint="eastAsia" w:asciiTheme="minorEastAsia" w:hAnsiTheme="minorEastAsia"/>
          <w:sz w:val="24"/>
          <w:szCs w:val="24"/>
          <w:lang w:val="en-GB"/>
        </w:rPr>
        <w:t>中的两对反义词。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      ）—（      ）    （      ）—（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2.会飞的星星是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，它们会在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（时候）出现。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诗</w:t>
      </w:r>
      <w:r>
        <w:rPr>
          <w:rFonts w:hint="eastAsia" w:asciiTheme="minorEastAsia" w:hAnsiTheme="minorEastAsia"/>
          <w:sz w:val="24"/>
          <w:szCs w:val="24"/>
          <w:lang w:val="en-GB"/>
        </w:rPr>
        <w:t>歌中把“流萤”比作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u w:val="none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GB"/>
        </w:rPr>
        <w:t>很形象。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4.夜晚，你还看到了哪些美丽的景色？请写一写。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1.前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后  左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右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2.萤火虫  夜晚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3.会飞的星星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4.示例：树叶在路灯下的影子，像水墨画。  小狗跑来跑去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GB"/>
        </w:rPr>
        <w:t>像黑色的小丑。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迷人的夜晚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夜晚的天空像深蓝的大海，亮晶晶的星星是海上的小浪花，弯弯的月亮船在深蓝的大海上飘呀飘……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夜晚的大地像热闹的舞台，蛐蛐弹琴，花儿微笑，提灯笼的萤火虫在忽闪忽闪地跳舞……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夜晚的池塘像透明的玻璃，月亮圆圆似镜子，倒映在水中，微风一吹，波纹轻轻荡漾，像池塘在微笑。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夜晚的森林特别宁静，忙碌了一天的小鸟们在鸟窝甜睡，蘑菇轻轻地撑开了小伞，树叶沙沙，那是在给小动物唱摇篮曲。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夜晚的景色真迷人！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短文</w:t>
      </w:r>
      <w:r>
        <w:rPr>
          <w:rFonts w:hint="eastAsia" w:asciiTheme="minorEastAsia" w:hAnsiTheme="minorEastAsia"/>
          <w:sz w:val="24"/>
          <w:szCs w:val="24"/>
          <w:lang w:val="en-GB"/>
        </w:rPr>
        <w:t>一共有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u w:val="none"/>
          <w:lang w:val="en-GB" w:eastAsia="zh-CN"/>
        </w:rPr>
        <w:t>个</w:t>
      </w:r>
      <w:r>
        <w:rPr>
          <w:rFonts w:hint="eastAsia" w:asciiTheme="minorEastAsia" w:hAnsiTheme="minorEastAsia"/>
          <w:sz w:val="24"/>
          <w:szCs w:val="24"/>
          <w:lang w:val="en-GB"/>
        </w:rPr>
        <w:t>自然段。短文中写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了</w:t>
      </w:r>
      <w:r>
        <w:rPr>
          <w:rFonts w:hint="eastAsia" w:asciiTheme="minorEastAsia" w:hAnsiTheme="minorEastAsia"/>
          <w:sz w:val="24"/>
          <w:szCs w:val="24"/>
          <w:lang w:val="en-GB"/>
        </w:rPr>
        <w:t>夜晚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的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处景点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GB"/>
        </w:rPr>
        <w:t>用“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>”在文中画出来。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2.在（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）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里</w:t>
      </w:r>
      <w:r>
        <w:rPr>
          <w:rFonts w:hint="eastAsia" w:asciiTheme="minorEastAsia" w:hAnsiTheme="minorEastAsia"/>
          <w:sz w:val="24"/>
          <w:szCs w:val="24"/>
          <w:lang w:val="en-GB"/>
        </w:rPr>
        <w:t>填上合适的词。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       ）的大海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（       ）的月亮船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（       ）的蘑菇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3.模仿短文写一写。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夜晚的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</w:t>
      </w:r>
      <w:r>
        <w:rPr>
          <w:rFonts w:hint="eastAsia" w:asciiTheme="minorEastAsia" w:hAnsiTheme="minorEastAsia"/>
          <w:sz w:val="24"/>
          <w:szCs w:val="24"/>
          <w:u w:val="none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4.你喜欢夜晚吗？为什么？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1.5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天空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大地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池塘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森林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2.示例：深蓝  弯弯  鲜嫩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3.农田特别迷人  蟋蟀在田间尽情地歌唱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GB"/>
        </w:rPr>
        <w:t>禾苗在月光下迎风舞蹈，叶子沙沙，那是在唱摇篮曲呢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示例：</w:t>
      </w:r>
      <w:r>
        <w:rPr>
          <w:rFonts w:hint="eastAsia" w:asciiTheme="minorEastAsia" w:hAnsiTheme="minorEastAsia"/>
          <w:sz w:val="24"/>
          <w:szCs w:val="24"/>
          <w:lang w:val="en-GB"/>
        </w:rPr>
        <w:t>我喜欢夜晚。我觉得夜晚特别宁静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、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val="en-GB"/>
        </w:rPr>
        <w:t>凉爽。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06893"/>
    <w:rsid w:val="01754371"/>
    <w:rsid w:val="152B4894"/>
    <w:rsid w:val="16334669"/>
    <w:rsid w:val="26A61404"/>
    <w:rsid w:val="3B391749"/>
    <w:rsid w:val="3DB83BED"/>
    <w:rsid w:val="45B942C6"/>
    <w:rsid w:val="4B006893"/>
    <w:rsid w:val="510F3036"/>
    <w:rsid w:val="65BD146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2018-10-23T02:31:00Z</dcterms:created>
  <dc:creator>蓝莓</dc:creator>
  <cp:lastModifiedBy>蓝莓</cp:lastModifiedBy>
  <dcterms:modified xsi:type="dcterms:W3CDTF">2018-10-23T09:10:52Z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