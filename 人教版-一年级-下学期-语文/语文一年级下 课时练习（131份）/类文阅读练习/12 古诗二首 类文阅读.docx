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小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池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宋体"/>
          <w:color w:val="333333"/>
          <w:kern w:val="0"/>
          <w:sz w:val="24"/>
          <w:szCs w:val="24"/>
          <w:shd w:val="clear" w:color="auto" w:fill="FFFFFF"/>
        </w:rPr>
        <w:t>池塘里的水波一闪一闪的，像一只明亮的大眼睛。池塘边的芦苇，像长长的睫毛。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宋体"/>
          <w:color w:val="333333"/>
          <w:kern w:val="0"/>
          <w:sz w:val="24"/>
          <w:szCs w:val="24"/>
          <w:shd w:val="clear" w:color="auto" w:fill="FFFFFF"/>
        </w:rPr>
        <w:t>白云倒映在池塘里，像一群白鹅。太阳倒映在池塘里，像一只鲜红的气球。月牙倒映在池塘里，像一只</w:t>
      </w:r>
      <w:r>
        <w:rPr>
          <w:rFonts w:hint="eastAsia" w:ascii="楷体" w:hAnsi="楷体" w:eastAsia="楷体" w:cs="Tahoma"/>
          <w:color w:val="333333"/>
          <w:kern w:val="0"/>
          <w:sz w:val="24"/>
          <w:szCs w:val="24"/>
          <w:shd w:val="clear" w:color="auto" w:fill="FFFFFF"/>
        </w:rPr>
        <w:t>弯弯的小船。</w:t>
      </w:r>
      <w:r>
        <w:rPr>
          <w:rFonts w:hint="eastAsia" w:ascii="楷体" w:hAnsi="楷体" w:eastAsia="楷体" w:cs="宋体"/>
          <w:color w:val="333333"/>
          <w:kern w:val="0"/>
          <w:sz w:val="24"/>
          <w:szCs w:val="24"/>
          <w:shd w:val="clear" w:color="auto" w:fill="FFFFFF"/>
        </w:rPr>
        <w:t>星星倒映在池塘里，像许多闪亮的珍珠。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firstLine="60" w:firstLineChars="25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宋体"/>
          <w:color w:val="333333"/>
          <w:kern w:val="0"/>
          <w:sz w:val="24"/>
          <w:szCs w:val="24"/>
          <w:shd w:val="clear" w:color="auto" w:fill="FFFFFF"/>
        </w:rPr>
        <w:t>明亮的小池塘，美丽的大眼睛，映出一个五彩的世界。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719" w:leftChars="228" w:hanging="240" w:hangingChars="100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这篇短文共有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none"/>
          <w:shd w:val="clear" w:color="auto" w:fill="FFFFFF"/>
          <w:lang w:eastAsia="zh-CN"/>
        </w:rPr>
        <w:t>个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自然段。文中描写了天空中的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倒映在水里的样子。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2.照样子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 xml:space="preserve">弯弯的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   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none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3.模仿短文的句子写一写。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    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倒映在池塘里，像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u w:val="single"/>
          <w:shd w:val="clear" w:color="auto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4.“美丽的大眼睛，映出一个五彩的世界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/>
          <w:sz w:val="24"/>
          <w:szCs w:val="24"/>
        </w:rPr>
        <w:t>”这句话中的“大眼睛”是指（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  <w:lang w:val="en-GB"/>
        </w:rPr>
        <w:t>.</w:t>
      </w:r>
      <w:r>
        <w:rPr>
          <w:rFonts w:hint="eastAsia" w:asciiTheme="minorEastAsia" w:hAnsiTheme="minorEastAsia"/>
          <w:sz w:val="24"/>
          <w:szCs w:val="24"/>
          <w:lang w:val="en-GB"/>
        </w:rPr>
        <w:t>小朋友的眼睛  B</w:t>
      </w:r>
      <w:r>
        <w:rPr>
          <w:rFonts w:asciiTheme="minorEastAsia" w:hAnsiTheme="minorEastAsia"/>
          <w:sz w:val="24"/>
          <w:szCs w:val="24"/>
          <w:lang w:val="en-GB"/>
        </w:rPr>
        <w:t>.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天上的星星  C.明亮的小池塘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1.3  白云  太阳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月牙  星星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</w:rPr>
        <w:t>2.</w:t>
      </w:r>
      <w:r>
        <w:rPr>
          <w:rFonts w:hint="eastAsia" w:asciiTheme="minorEastAsia" w:hAnsiTheme="minorEastAsia"/>
          <w:sz w:val="24"/>
          <w:szCs w:val="24"/>
          <w:lang w:val="en-GB"/>
        </w:rPr>
        <w:t>示例：白白的  美美的  黑黑的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3.示例：蜻蜓  一架小飞机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小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池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池塘边是几棵柳树，长长的柳枝垂到水面上，就像是一位少女在梳理她的长发。</w:t>
      </w:r>
      <w:r>
        <w:rPr>
          <w:rFonts w:hint="eastAsia" w:ascii="楷体" w:hAnsi="楷体" w:eastAsia="楷体"/>
          <w:sz w:val="24"/>
          <w:szCs w:val="24"/>
          <w:u w:val="wave"/>
        </w:rPr>
        <w:t>池塘里铺满了碧绿碧绿的荷叶，一片挨着一片，好像一个个大圆圈。</w:t>
      </w:r>
      <w:r>
        <w:rPr>
          <w:rFonts w:hint="eastAsia" w:ascii="楷体" w:hAnsi="楷体" w:eastAsia="楷体"/>
          <w:sz w:val="24"/>
          <w:szCs w:val="24"/>
        </w:rPr>
        <w:t>荷叶间不时露出几朵粉嫩的荷花来，有的半开半掩，有的含苞待放，似乎还在害羞呢。水面下活泼的小金鱼正在追逐嬉戏，一眨眼的工夫，又消失在荷叶下了，只留下层层涟漪缓缓荡漾开去。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1.短文描写的景物有：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2.文中画“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”的句子是打比方的句子。这句话把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。文中还有一个打比方的句子，我能用“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3.读了这段话，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能想起一首和池塘、荷花有关的古诗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吗？请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                  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1.柳树  荷叶  荷花  小金鱼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2.荷叶  大圆圈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池塘边是几棵柳树，长长的柳枝垂到水面上，就像是一位少女在梳理她的长发。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提示：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《池上》或者《小池》。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7C612"/>
    <w:multiLevelType w:val="singleLevel"/>
    <w:tmpl w:val="3F37C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0EF1"/>
    <w:rsid w:val="15CC0D9F"/>
    <w:rsid w:val="17CD2FB0"/>
    <w:rsid w:val="1EB36523"/>
    <w:rsid w:val="2004017A"/>
    <w:rsid w:val="223D0658"/>
    <w:rsid w:val="28D331D1"/>
    <w:rsid w:val="2BA21D02"/>
    <w:rsid w:val="33BA0EF1"/>
    <w:rsid w:val="3B02095A"/>
    <w:rsid w:val="40B16FC7"/>
    <w:rsid w:val="492B285A"/>
    <w:rsid w:val="5AF5440A"/>
    <w:rsid w:val="5B5A3B56"/>
    <w:rsid w:val="5D2D49C7"/>
    <w:rsid w:val="5F921B37"/>
    <w:rsid w:val="62810287"/>
    <w:rsid w:val="665E2AB2"/>
    <w:rsid w:val="6D535020"/>
    <w:rsid w:val="6E487D5F"/>
    <w:rsid w:val="6F5929B0"/>
    <w:rsid w:val="72727AF7"/>
    <w:rsid w:val="76935B28"/>
    <w:rsid w:val="7A50335A"/>
    <w:rsid w:val="7C8015FC"/>
    <w:rsid w:val="7ED6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2018-10-23T02:33:00Z</dcterms:created>
  <dc:creator>蓝莓</dc:creator>
  <cp:lastModifiedBy>蓝莓</cp:lastModifiedBy>
  <dcterms:modified xsi:type="dcterms:W3CDTF">2018-10-24T02:26:33Z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