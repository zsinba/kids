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我的铅笔盒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我有一个铅笔盒，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上学放学跟着我。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盒子大来铅笔多，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铅笔把盒子染得黑呵呵。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我不想用来不想摸，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我想换个铅笔盒。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妈妈告诉我：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铅笔盒是铅笔的窝，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多帮铅笔打打扫，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多帮铅笔擦擦窝。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我照妈妈说的做，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GB"/>
        </w:rPr>
      </w:pPr>
      <w:r>
        <w:rPr>
          <w:rFonts w:hint="eastAsia" w:ascii="楷体" w:hAnsi="楷体" w:eastAsia="楷体" w:cs="楷体"/>
          <w:sz w:val="24"/>
          <w:szCs w:val="24"/>
          <w:lang w:val="en-GB"/>
        </w:rPr>
        <w:t>铅笔干净，盒子也美呵呵！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1.铅笔盒先是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，后来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照妈妈说的做，铅笔盒变得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2.铅笔盒变干净的办法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什么？用“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3.铅笔盒为什么会变脏？（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1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因为铅笔盒本来就是脏的。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2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铅笔把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铅笔盒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染脏了。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3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因为铅笔盒太大了。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4.“我”换了新的铅笔盒了吗？从哪里看出来的？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GB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1.黑呵呵   美呵呵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多帮铅笔打打扫，多帮铅笔擦擦窝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GB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instrText xml:space="preserve"> = 2 \* GB3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4.“我”没有换新的铅笔盒。从“我照妈妈说的做，铅笔干净，盒子也美呵呵”这句话可以看出。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tabs>
          <w:tab w:val="left" w:pos="623"/>
        </w:tabs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我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学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写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当我学着写“小绵羊”，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一下子，树叶呀，房子啊，栅栏哪，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我眼睛看到的一切，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就都弯卷起来，像羊毛一样。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当我拿笔把“河流”，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写上我的练习本，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我的眼前就溅起一片水花，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还从水底升起一座宫殿。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当我的笔写好了“草地”，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我就看见在花间忙碌的蜜蜂，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还有两只蝴蝶在跳舞，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我挥手就能把它们全兜进网中。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要是我写上“我的爸爸”，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我立刻就想唱唱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儿歌</w:t>
      </w:r>
      <w:r>
        <w:rPr>
          <w:rFonts w:hint="eastAsia" w:ascii="楷体" w:hAnsi="楷体" w:eastAsia="楷体"/>
          <w:sz w:val="24"/>
          <w:szCs w:val="24"/>
          <w:lang w:val="en-GB"/>
        </w:rPr>
        <w:t>蹦几下，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瞧，我个子最高，身体最棒，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什么事我全能干得顶呱呱。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1.短文中，“我”学写了哪些字？用“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>”在儿歌中画出来。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2.开心读句子。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要是我写上“我的爸爸”，我立刻就想唱唱儿歌蹦几下。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（1）用“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”画出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“</w:t>
      </w:r>
      <w:r>
        <w:rPr>
          <w:rFonts w:hint="eastAsia" w:asciiTheme="minorEastAsia" w:hAnsiTheme="minorEastAsia"/>
          <w:sz w:val="24"/>
          <w:szCs w:val="24"/>
          <w:lang w:val="en-GB"/>
        </w:rPr>
        <w:t>我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”</w:t>
      </w:r>
      <w:r>
        <w:rPr>
          <w:rFonts w:hint="eastAsia" w:asciiTheme="minorEastAsia" w:hAnsiTheme="minorEastAsia"/>
          <w:sz w:val="24"/>
          <w:szCs w:val="24"/>
          <w:lang w:val="en-GB"/>
        </w:rPr>
        <w:t>急于在爸爸面前表现自己的词语。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（2）用“</w:t>
      </w:r>
      <w:r>
        <w:rPr>
          <w:rFonts w:hint="eastAsia" w:asciiTheme="minorEastAsia" w:hAnsiTheme="minorEastAsia"/>
          <w:sz w:val="24"/>
          <w:szCs w:val="24"/>
          <w:u w:val="wav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”画出“我”值得自豪的地方。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3.照样子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>写句子。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凡是我眼睛看到的一切，就都弯卷起来，像羊毛一样。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凡是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，就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你是怎样学写字的</w:t>
      </w:r>
      <w:r>
        <w:rPr>
          <w:rFonts w:hint="eastAsia" w:asciiTheme="minorEastAsia" w:hAnsiTheme="minorEastAsia"/>
          <w:sz w:val="24"/>
          <w:szCs w:val="24"/>
          <w:lang w:val="en-GB"/>
        </w:rPr>
        <w:t>？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GB"/>
        </w:rPr>
        <w:t>说一说。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小绵羊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河流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草地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我的爸爸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）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立刻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）</w:t>
      </w:r>
      <w:r>
        <w:rPr>
          <w:rFonts w:hint="eastAsia" w:asciiTheme="minorEastAsia" w:hAnsiTheme="minorEastAsia" w:eastAsiaTheme="minorEastAsia"/>
          <w:sz w:val="24"/>
          <w:szCs w:val="24"/>
          <w:u w:val="wave"/>
          <w:lang w:val="en-GB"/>
        </w:rPr>
        <w:t>瞧，我个子最高，身体最棒，什么事我全能干得顶呱呱。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示例：</w:t>
      </w:r>
      <w:r>
        <w:rPr>
          <w:rFonts w:hint="eastAsia" w:asciiTheme="minorEastAsia" w:hAnsiTheme="minorEastAsia"/>
          <w:sz w:val="24"/>
          <w:szCs w:val="24"/>
          <w:lang w:val="en-GB"/>
        </w:rPr>
        <w:t>我喜欢的歌谣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立刻学唱起来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提示：</w:t>
      </w:r>
      <w:r>
        <w:rPr>
          <w:rFonts w:hint="eastAsia" w:asciiTheme="minorEastAsia" w:hAnsiTheme="minorEastAsia"/>
          <w:sz w:val="24"/>
          <w:szCs w:val="24"/>
          <w:lang w:val="en-GB"/>
        </w:rPr>
        <w:t>注意句子通顺，表达清楚。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76D8D"/>
    <w:rsid w:val="01F46D8E"/>
    <w:rsid w:val="02504D96"/>
    <w:rsid w:val="0E280393"/>
    <w:rsid w:val="0E6435AE"/>
    <w:rsid w:val="15BC2938"/>
    <w:rsid w:val="2C7034A2"/>
    <w:rsid w:val="35517112"/>
    <w:rsid w:val="37061EAB"/>
    <w:rsid w:val="3FF95E4C"/>
    <w:rsid w:val="42720CAB"/>
    <w:rsid w:val="58625B6B"/>
    <w:rsid w:val="58BC4009"/>
    <w:rsid w:val="67567577"/>
    <w:rsid w:val="67C76D8D"/>
    <w:rsid w:val="6AC34C90"/>
    <w:rsid w:val="6BDE1213"/>
    <w:rsid w:val="6CDD1CF4"/>
    <w:rsid w:val="6D535020"/>
    <w:rsid w:val="70FD00E9"/>
    <w:rsid w:val="72BD028E"/>
    <w:rsid w:val="781F5DA6"/>
    <w:rsid w:val="7FC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2018-10-23T02:34:00Z</dcterms:created>
  <dc:creator>蓝莓</dc:creator>
  <cp:lastModifiedBy>蓝莓</cp:lastModifiedBy>
  <dcterms:modified xsi:type="dcterms:W3CDTF">2018-10-24T03:05:09Z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