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美丽的彩虹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雨过天晴，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一道彩虹高高挂在天空。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丁丁说，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彩虹是一座神奇的桥，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我想从这座桥上走过，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去看看遥远的银河。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冬冬说，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彩虹是一条美丽的项链，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天上的仙女戴上它，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一定会更加好看。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小弟弟问：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如果从彩虹顶上滑下，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会是哪里？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能不能到太空人的家？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小妹妹问：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是谁让彩虹这样美丽？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是谁为它画了件七彩衣？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谁有这样巨大的笔？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彩虹的颜色越来越淡，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渐渐地，它回到了白云中间。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1.开心连连线。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神奇的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  遥远的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>美丽的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巨大的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银河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>笔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   彩虹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桥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2.选择合适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的词语</w:t>
      </w:r>
      <w:r>
        <w:rPr>
          <w:rFonts w:hint="eastAsia" w:ascii="宋体" w:hAnsi="宋体" w:eastAsia="宋体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ascii="宋体" w:hAnsi="宋体" w:eastAsia="宋体"/>
          <w:sz w:val="24"/>
          <w:szCs w:val="24"/>
          <w:lang w:val="en-GB"/>
        </w:rPr>
        <w:fldChar w:fldCharType="begin"/>
      </w:r>
      <w:r>
        <w:rPr>
          <w:rFonts w:ascii="宋体" w:hAnsi="宋体" w:eastAsia="宋体"/>
          <w:sz w:val="24"/>
          <w:szCs w:val="24"/>
          <w:lang w:val="en-GB"/>
        </w:rPr>
        <w:instrText xml:space="preserve"> </w:instrText>
      </w:r>
      <w:r>
        <w:rPr>
          <w:rFonts w:hint="eastAsia" w:ascii="宋体" w:hAnsi="宋体" w:eastAsia="宋体"/>
          <w:sz w:val="24"/>
          <w:szCs w:val="24"/>
          <w:lang w:val="en-GB"/>
        </w:rPr>
        <w:instrText xml:space="preserve">= 1 \* GB3</w:instrText>
      </w:r>
      <w:r>
        <w:rPr>
          <w:rFonts w:ascii="宋体" w:hAnsi="宋体" w:eastAsia="宋体"/>
          <w:sz w:val="24"/>
          <w:szCs w:val="24"/>
          <w:lang w:val="en-GB"/>
        </w:rPr>
        <w:instrText xml:space="preserve"> </w:instrText>
      </w:r>
      <w:r>
        <w:rPr>
          <w:rFonts w:ascii="宋体" w:hAnsi="宋体" w:eastAsia="宋体"/>
          <w:sz w:val="24"/>
          <w:szCs w:val="24"/>
          <w:lang w:val="en-GB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GB"/>
        </w:rPr>
        <w:t>①</w:t>
      </w:r>
      <w:r>
        <w:rPr>
          <w:rFonts w:ascii="宋体" w:hAnsi="宋体" w:eastAsia="宋体"/>
          <w:sz w:val="24"/>
          <w:szCs w:val="24"/>
          <w:lang w:val="en-GB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挂在        </w:t>
      </w:r>
      <w:r>
        <w:rPr>
          <w:rFonts w:ascii="宋体" w:hAnsi="宋体" w:eastAsia="宋体"/>
          <w:sz w:val="24"/>
          <w:szCs w:val="24"/>
          <w:lang w:val="en-GB"/>
        </w:rPr>
        <w:fldChar w:fldCharType="begin"/>
      </w:r>
      <w:r>
        <w:rPr>
          <w:rFonts w:ascii="宋体" w:hAnsi="宋体" w:eastAsia="宋体"/>
          <w:sz w:val="24"/>
          <w:szCs w:val="24"/>
          <w:lang w:val="en-GB"/>
        </w:rPr>
        <w:instrText xml:space="preserve"> </w:instrText>
      </w:r>
      <w:r>
        <w:rPr>
          <w:rFonts w:hint="eastAsia" w:ascii="宋体" w:hAnsi="宋体" w:eastAsia="宋体"/>
          <w:sz w:val="24"/>
          <w:szCs w:val="24"/>
          <w:lang w:val="en-GB"/>
        </w:rPr>
        <w:instrText xml:space="preserve">= 2 \* GB3</w:instrText>
      </w:r>
      <w:r>
        <w:rPr>
          <w:rFonts w:ascii="宋体" w:hAnsi="宋体" w:eastAsia="宋体"/>
          <w:sz w:val="24"/>
          <w:szCs w:val="24"/>
          <w:lang w:val="en-GB"/>
        </w:rPr>
        <w:instrText xml:space="preserve"> </w:instrText>
      </w:r>
      <w:r>
        <w:rPr>
          <w:rFonts w:ascii="宋体" w:hAnsi="宋体" w:eastAsia="宋体"/>
          <w:sz w:val="24"/>
          <w:szCs w:val="24"/>
          <w:lang w:val="en-GB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GB"/>
        </w:rPr>
        <w:t>②</w:t>
      </w:r>
      <w:r>
        <w:rPr>
          <w:rFonts w:ascii="宋体" w:hAnsi="宋体" w:eastAsia="宋体"/>
          <w:sz w:val="24"/>
          <w:szCs w:val="24"/>
          <w:lang w:val="en-GB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戴上      </w:t>
      </w:r>
      <w:r>
        <w:rPr>
          <w:rFonts w:ascii="宋体" w:hAnsi="宋体" w:eastAsia="宋体"/>
          <w:sz w:val="24"/>
          <w:szCs w:val="24"/>
          <w:lang w:val="en-GB"/>
        </w:rPr>
        <w:fldChar w:fldCharType="begin"/>
      </w:r>
      <w:r>
        <w:rPr>
          <w:rFonts w:ascii="宋体" w:hAnsi="宋体" w:eastAsia="宋体"/>
          <w:sz w:val="24"/>
          <w:szCs w:val="24"/>
          <w:lang w:val="en-GB"/>
        </w:rPr>
        <w:instrText xml:space="preserve"> </w:instrText>
      </w:r>
      <w:r>
        <w:rPr>
          <w:rFonts w:hint="eastAsia" w:ascii="宋体" w:hAnsi="宋体" w:eastAsia="宋体"/>
          <w:sz w:val="24"/>
          <w:szCs w:val="24"/>
          <w:lang w:val="en-GB"/>
        </w:rPr>
        <w:instrText xml:space="preserve">= 3 \* GB3</w:instrText>
      </w:r>
      <w:r>
        <w:rPr>
          <w:rFonts w:ascii="宋体" w:hAnsi="宋体" w:eastAsia="宋体"/>
          <w:sz w:val="24"/>
          <w:szCs w:val="24"/>
          <w:lang w:val="en-GB"/>
        </w:rPr>
        <w:instrText xml:space="preserve"> </w:instrText>
      </w:r>
      <w:r>
        <w:rPr>
          <w:rFonts w:ascii="宋体" w:hAnsi="宋体" w:eastAsia="宋体"/>
          <w:sz w:val="24"/>
          <w:szCs w:val="24"/>
          <w:lang w:val="en-GB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GB"/>
        </w:rPr>
        <w:t>③</w:t>
      </w:r>
      <w:r>
        <w:rPr>
          <w:rFonts w:ascii="宋体" w:hAnsi="宋体" w:eastAsia="宋体"/>
          <w:sz w:val="24"/>
          <w:szCs w:val="24"/>
          <w:lang w:val="en-GB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GB"/>
        </w:rPr>
        <w:t>滑下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（    ）天空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>（    ）滑梯       （    ）项链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3.看到这么美丽的彩虹，我最想说：</w:t>
      </w: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                        </w:t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4.模仿写一写。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彩虹像一条彩色的围巾，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妈妈围上它，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一定会更加年轻。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彩虹像</w:t>
      </w: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          </w:t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                </w:t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神奇的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  遥远的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>美丽的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巨大的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80010</wp:posOffset>
                </wp:positionV>
                <wp:extent cx="2647950" cy="542925"/>
                <wp:effectExtent l="1270" t="4445" r="2540" b="1651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5pt;margin-top:6.3pt;height:42.75pt;width:208.5pt;z-index:251663360;mso-width-relative:page;mso-height-relative:page;" filled="f" stroked="t" coordsize="21600,21600" o:gfxdata="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tUGttgAAAAIAQAADwAAAAAAAAABACAAAAAi&#10;AAAAZHJzL2Rvd25yZXYueG1sUEsBAhQAFAAAAAgAh07iQCe4xrfRAQAAaAMAAA4AAAAAAAAAAQAg&#10;AAAAJw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85725</wp:posOffset>
                </wp:positionV>
                <wp:extent cx="0" cy="438150"/>
                <wp:effectExtent l="4445" t="0" r="10795" b="381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2pt;margin-top:6.75pt;height:34.5pt;width:0pt;z-index:251665408;mso-width-relative:page;mso-height-relative:page;" filled="f" stroked="t" coordsize="21600,21600" o:gfxdata="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EWJtNcAAAAJAQAADwAAAAAAAAABACAAAAAiAAAAZHJz&#10;L2Rvd25yZXYueG1sUEsBAhQAFAAAAAgAh07iQHRqcX3MAQAAYgMAAA4AAAAAAAAAAQAgAAAAJ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99695</wp:posOffset>
                </wp:positionV>
                <wp:extent cx="2190750" cy="438150"/>
                <wp:effectExtent l="635" t="4445" r="3175" b="146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.55pt;margin-top:7.85pt;height:34.5pt;width:172.5pt;z-index:251666432;mso-width-relative:page;mso-height-relative:page;" filled="f" stroked="t" coordsize="21600,21600" o:gfxdata="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9GtTtkAAAAJAQAADwAAAAAA&#10;AAABACAAAAAiAAAAZHJzL2Rvd25yZXYueG1sUEsBAhQAFAAAAAgAh07iQHqVbELZAQAAdA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23495</wp:posOffset>
                </wp:positionV>
                <wp:extent cx="1000125" cy="438150"/>
                <wp:effectExtent l="1905" t="4445" r="3810" b="146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.15pt;margin-top:1.85pt;height:34.5pt;width:78.75pt;z-index:251664384;mso-width-relative:page;mso-height-relative:page;" filled="f" stroked="t" coordsize="21600,21600" o:gfxdata="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O+u0NgAAAAHAQAADwAAAAAA&#10;AAABACAAAAAiAAAAZHJzL2Rvd25yZXYueG1sUEsBAhQAFAAAAAgAh07iQAxhxC7aAQAAcg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银河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>笔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   彩虹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  <w:r>
        <w:rPr>
          <w:rFonts w:hint="eastAsia" w:ascii="宋体" w:hAnsi="宋体" w:eastAsia="宋体"/>
          <w:sz w:val="24"/>
          <w:szCs w:val="24"/>
          <w:lang w:val="en-GB"/>
        </w:rPr>
        <w:t>桥</w:t>
      </w:r>
      <w:r>
        <w:rPr>
          <w:rFonts w:hint="eastAsia" w:ascii="宋体" w:hAnsi="宋体" w:eastAsia="宋体"/>
          <w:sz w:val="24"/>
          <w:szCs w:val="24"/>
          <w:lang w:val="en-GB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 xml:space="preserve">2. </w: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GB"/>
        </w:rPr>
        <w:instrText xml:space="preserve"> = 1 \* GB3 </w:instrTex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GB"/>
        </w:rPr>
        <w:t>①</w: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GB"/>
        </w:rPr>
        <w:instrText xml:space="preserve"> = 3 \* GB3 </w:instrTex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GB"/>
        </w:rPr>
        <w:t>③</w: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end"/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GB"/>
        </w:rPr>
        <w:instrText xml:space="preserve"> = 2 \* GB3 </w:instrTex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separate"/>
      </w:r>
      <w:r>
        <w:rPr>
          <w:rFonts w:hint="eastAsia" w:ascii="宋体" w:hAnsi="宋体" w:eastAsia="宋体"/>
          <w:sz w:val="24"/>
          <w:szCs w:val="24"/>
          <w:lang w:val="en-GB"/>
        </w:rPr>
        <w:t>②</w:t>
      </w:r>
      <w:r>
        <w:rPr>
          <w:rFonts w:hint="eastAsia" w:ascii="宋体" w:hAnsi="宋体" w:eastAsia="宋体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3.我真想到彩虹桥上去走一走。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4.彩带，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妹妹挥舞彩带，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舞蹈一定更精彩。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美丽的彩虹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天空突然乌云密布，遮住了太阳，不一会儿刮起了一阵狂风，紧接着风雨交加，电闪雷鸣。</w:t>
      </w:r>
      <w:r>
        <w:rPr>
          <w:rFonts w:hint="eastAsia" w:ascii="楷体" w:hAnsi="楷体" w:eastAsia="楷体"/>
          <w:sz w:val="24"/>
          <w:szCs w:val="24"/>
          <w:u w:val="single"/>
          <w:lang w:val="en-GB"/>
        </w:rPr>
        <w:t>暴风雨过后，天空放晴，只见一条美丽的彩虹如同一座七彩桥架在天上，好看极了。</w:t>
      </w:r>
      <w:r>
        <w:rPr>
          <w:rFonts w:hint="eastAsia" w:ascii="楷体" w:hAnsi="楷体" w:eastAsia="楷体"/>
          <w:sz w:val="24"/>
          <w:szCs w:val="24"/>
          <w:lang w:val="en-GB"/>
        </w:rPr>
        <w:t>雷雨过后，天空为什么会有这样美丽的景色呢？我很好奇，就去查资料。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夏天雷雨过后，天空中的小水珠还没有落完，阳光照射到天空中的水滴里，分解成赤、橙、黄、绿、青、蓝、紫等色光，就成了我们能看到的虹。冬天的气温较低，在空中不容易存在小水滴，下雨的机会也少，所以冬天一般不会有彩虹出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1.在（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）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/>
          <w:sz w:val="24"/>
          <w:szCs w:val="24"/>
          <w:lang w:val="en-GB"/>
        </w:rPr>
        <w:t>填上合适的词。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一（    ）彩虹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一（    ）狂风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一（    ）彩桥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一（    ）水滴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2.按要求填空。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文中画“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”的句子把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比作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3.彩虹是怎么形成的？用“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wav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”在短文中画出来。</w:t>
      </w:r>
    </w:p>
    <w:p>
      <w:pPr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4.我知道彩虹一般只会在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季出现，在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季一般不会出现。彩虹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成需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_________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5.你喜欢彩虹吗？为什么？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1.道  阵  座  颗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2.彩虹  七彩桥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wave"/>
          <w:lang w:val="en-GB"/>
        </w:rPr>
        <w:t>夏天雷雨过后，天空中的小水珠还没有落完，阳光照射到天空中的水滴里，分解成赤、橙、黄、绿、青、蓝、紫等色光，就成了我们能看到的虹。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4.夏  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阳光  小水珠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5.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示例：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我很喜欢彩虹，很美丽，很神奇。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91A0D"/>
    <w:rsid w:val="009464E0"/>
    <w:rsid w:val="03B11961"/>
    <w:rsid w:val="06AE295D"/>
    <w:rsid w:val="0F1935F1"/>
    <w:rsid w:val="0F3C4299"/>
    <w:rsid w:val="16721D2B"/>
    <w:rsid w:val="183E4233"/>
    <w:rsid w:val="194C655D"/>
    <w:rsid w:val="198B6A39"/>
    <w:rsid w:val="23E869B4"/>
    <w:rsid w:val="241A1D7F"/>
    <w:rsid w:val="2544633D"/>
    <w:rsid w:val="27264D64"/>
    <w:rsid w:val="278967C7"/>
    <w:rsid w:val="2EC91A0D"/>
    <w:rsid w:val="30C16347"/>
    <w:rsid w:val="376739B3"/>
    <w:rsid w:val="42E54136"/>
    <w:rsid w:val="47A620D1"/>
    <w:rsid w:val="53941CD3"/>
    <w:rsid w:val="5B7A04C6"/>
    <w:rsid w:val="6A1C37C2"/>
    <w:rsid w:val="6D535020"/>
    <w:rsid w:val="6F2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2018-10-23T02:32:00Z</dcterms:created>
  <dc:creator>蓝莓</dc:creator>
  <cp:lastModifiedBy>蓝莓</cp:lastModifiedBy>
  <dcterms:modified xsi:type="dcterms:W3CDTF">2018-10-24T01:56:56Z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