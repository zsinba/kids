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大树和小草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天气晴朗。蓝天中传来阵阵悠扬悦耳的鸽哨声。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一棵大树骄傲地挺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立</w:t>
      </w:r>
      <w:r>
        <w:rPr>
          <w:rFonts w:hint="eastAsia" w:ascii="楷体" w:hAnsi="楷体" w:eastAsia="楷体"/>
          <w:sz w:val="24"/>
          <w:szCs w:val="24"/>
          <w:lang w:val="en-GB"/>
        </w:rPr>
        <w:t>在大地上，它低头看着地上的小草，冷笑道：“小草，你也算大自然的生命？你也配来到这个大千世界上？你不感到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自己</w:t>
      </w:r>
      <w:r>
        <w:rPr>
          <w:rFonts w:hint="eastAsia" w:ascii="楷体" w:hAnsi="楷体" w:eastAsia="楷体"/>
          <w:sz w:val="24"/>
          <w:szCs w:val="24"/>
          <w:lang w:val="en-GB"/>
        </w:rPr>
        <w:t>太渺小可怜吗？”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对于大树的骄傲，小草没有理睬。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忽然，天气骤变。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顿时乌云遮天，大雨如注，狂风大作！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只听“咔嚓”一声巨响，大树被折断，它直挺挺地躺倒在地上。而小草经过风雨的洗礼，更绿更精神了。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1.“天气骤变”的意思是天气突然变化。短文原来天气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GB"/>
        </w:rPr>
        <w:t>，忽然间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2.小草虽然渺小，但是它能经受风雨，风雨过后，它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3.读了短文，你想对大树说些什么？请你写一写。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1.晴朗   乌云遮天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大雨如注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狂风大作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更绿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更精神了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3.示例：大树啊，你别瞧不起人，要善于发现自己的短处和别人的长处。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皮皮和汪汪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河中心的小岛上，长着一棵高大的椰子树，树上结满了又大又圆的椰子。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小狗汪汪几次游到小岛上，望着那么多那么大的椰子，馋得直流口水。它围着椰子树转来转去，可就是上不去。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小猴皮皮不会游泳，到不了岛上。它在岸边望着椰子树，急得抓耳挠腮。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汪汪让皮皮骑在自己背上，向小岛游去。不一会儿，它们登上小岛，来到椰子树下。皮皮爬上去，对汪汪喊：“准备好！接住！”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皮皮扔下一个又一个大椰子，汪汪接了一个又一个，连声说：“够了，够了。”皮皮和汪汪坐在树下，一边笑着，一边品尝着美味的椰子。它们吃得饱饱的，肚子也像圆圆的椰子。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（又大又圆）的椰子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）的太阳    （又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）的蚂蚁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2.小狗汪汪遇到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了</w:t>
      </w:r>
      <w:r>
        <w:rPr>
          <w:rFonts w:hint="eastAsia" w:asciiTheme="minorEastAsia" w:hAnsiTheme="minorEastAsia"/>
          <w:sz w:val="24"/>
          <w:szCs w:val="24"/>
          <w:lang w:val="en-GB"/>
        </w:rPr>
        <w:t>什么困难？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3.小猴皮皮遇到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了</w:t>
      </w:r>
      <w:r>
        <w:rPr>
          <w:rFonts w:hint="eastAsia" w:asciiTheme="minorEastAsia" w:hAnsiTheme="minorEastAsia"/>
          <w:sz w:val="24"/>
          <w:szCs w:val="24"/>
          <w:lang w:val="en-GB"/>
        </w:rPr>
        <w:t>什么困难？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4.你从这个故事中懂得了什么道理？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GB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1.大 圆   黑 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2.小狗汪汪爬不到高大的椰子树上去摘椰子。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3.小猴皮皮不会游泳，到不了岛上，也摘不到椰子。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4.同伴之间应该互相帮助，取长补短。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310A8"/>
    <w:rsid w:val="027618A4"/>
    <w:rsid w:val="09F87378"/>
    <w:rsid w:val="132F0E46"/>
    <w:rsid w:val="30AE794B"/>
    <w:rsid w:val="40EF547F"/>
    <w:rsid w:val="49CB0F92"/>
    <w:rsid w:val="4D9D3DB8"/>
    <w:rsid w:val="4DD310A8"/>
    <w:rsid w:val="636A50D0"/>
    <w:rsid w:val="63990474"/>
    <w:rsid w:val="6837361E"/>
    <w:rsid w:val="6D535020"/>
    <w:rsid w:val="6D9F16CC"/>
    <w:rsid w:val="70BC4901"/>
    <w:rsid w:val="7CA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2018-10-23T02:28:00Z</dcterms:created>
  <dc:creator>蓝莓</dc:creator>
  <cp:lastModifiedBy>蓝莓</cp:lastModifiedBy>
  <dcterms:modified xsi:type="dcterms:W3CDTF">2018-10-23T08:09:49Z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